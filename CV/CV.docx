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RPr="008E514C" w14:paraId="19792400" w14:textId="77777777" w:rsidTr="001B2ABD">
        <w:trPr>
          <w:trHeight w:val="4410"/>
        </w:trPr>
        <w:tc>
          <w:tcPr>
            <w:tcW w:w="3600" w:type="dxa"/>
            <w:vAlign w:val="bottom"/>
          </w:tcPr>
          <w:p w14:paraId="5B91699C" w14:textId="2C9700C9" w:rsidR="001B2ABD" w:rsidRDefault="00A57332" w:rsidP="001B2ABD">
            <w:pPr>
              <w:tabs>
                <w:tab w:val="left" w:pos="990"/>
              </w:tabs>
              <w:jc w:val="center"/>
            </w:pPr>
            <w:r>
              <w:rPr>
                <w:noProof/>
              </w:rPr>
              <w:drawing>
                <wp:inline distT="0" distB="0" distL="0" distR="0" wp14:anchorId="3805DDA9" wp14:editId="5415708A">
                  <wp:extent cx="1323975" cy="176423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7849" cy="1769399"/>
                          </a:xfrm>
                          <a:prstGeom prst="rect">
                            <a:avLst/>
                          </a:prstGeom>
                          <a:noFill/>
                          <a:ln>
                            <a:noFill/>
                          </a:ln>
                        </pic:spPr>
                      </pic:pic>
                    </a:graphicData>
                  </a:graphic>
                </wp:inline>
              </w:drawing>
            </w:r>
          </w:p>
        </w:tc>
        <w:tc>
          <w:tcPr>
            <w:tcW w:w="720" w:type="dxa"/>
          </w:tcPr>
          <w:p w14:paraId="748D5AB6" w14:textId="77777777" w:rsidR="001B2ABD" w:rsidRDefault="001B2ABD" w:rsidP="000C45FF">
            <w:pPr>
              <w:tabs>
                <w:tab w:val="left" w:pos="990"/>
              </w:tabs>
            </w:pPr>
          </w:p>
        </w:tc>
        <w:tc>
          <w:tcPr>
            <w:tcW w:w="6470" w:type="dxa"/>
            <w:vAlign w:val="bottom"/>
          </w:tcPr>
          <w:p w14:paraId="787AC8E0" w14:textId="7E605E40" w:rsidR="001B2ABD" w:rsidRPr="008E514C" w:rsidRDefault="005605B4" w:rsidP="008E514C">
            <w:pPr>
              <w:pStyle w:val="Title"/>
              <w:rPr>
                <w:sz w:val="56"/>
                <w:szCs w:val="56"/>
                <w:lang w:val="nl-NL"/>
              </w:rPr>
            </w:pPr>
            <w:r w:rsidRPr="005605B4">
              <w:rPr>
                <w:sz w:val="56"/>
                <w:szCs w:val="56"/>
                <w:lang w:val="nl-NL"/>
              </w:rPr>
              <w:t>milan Keersmaekers</w:t>
            </w:r>
          </w:p>
        </w:tc>
      </w:tr>
      <w:tr w:rsidR="001B2ABD" w:rsidRPr="008E514C" w14:paraId="5B550EE9" w14:textId="77777777" w:rsidTr="001B2ABD">
        <w:tc>
          <w:tcPr>
            <w:tcW w:w="3600" w:type="dxa"/>
          </w:tcPr>
          <w:p w14:paraId="5766D9C2" w14:textId="155753B1" w:rsidR="001B2ABD" w:rsidRPr="0093037B" w:rsidRDefault="00645AB3" w:rsidP="00036450">
            <w:pPr>
              <w:pStyle w:val="Heading3"/>
              <w:rPr>
                <w:lang w:val="nl-NL"/>
              </w:rPr>
            </w:pPr>
            <w:r w:rsidRPr="0093037B">
              <w:rPr>
                <w:lang w:val="nl-NL"/>
              </w:rPr>
              <w:t>Profiel</w:t>
            </w:r>
          </w:p>
          <w:p w14:paraId="5A6B6605" w14:textId="2E04E4FC" w:rsidR="00645AB3" w:rsidRDefault="005538E0" w:rsidP="004D3011">
            <w:pPr>
              <w:rPr>
                <w:lang w:val="nl-NL"/>
              </w:rPr>
            </w:pPr>
            <w:r>
              <w:rPr>
                <w:lang w:val="nl-NL"/>
              </w:rPr>
              <w:t>Milan Keersmaekers</w:t>
            </w:r>
          </w:p>
          <w:p w14:paraId="6D75FD93" w14:textId="6EC58C18" w:rsidR="005538E0" w:rsidRDefault="005538E0" w:rsidP="004D3011">
            <w:pPr>
              <w:rPr>
                <w:lang w:val="nl-NL"/>
              </w:rPr>
            </w:pPr>
            <w:r>
              <w:rPr>
                <w:lang w:val="nl-NL"/>
              </w:rPr>
              <w:t>23 Mei 2002</w:t>
            </w:r>
          </w:p>
          <w:p w14:paraId="2B9C72C0" w14:textId="2BEAF74F" w:rsidR="008E514C" w:rsidRDefault="008E514C" w:rsidP="004D3011">
            <w:pPr>
              <w:rPr>
                <w:lang w:val="nl-NL"/>
              </w:rPr>
            </w:pPr>
          </w:p>
          <w:p w14:paraId="701E5715" w14:textId="48D6824E" w:rsidR="008E514C" w:rsidRDefault="008E514C" w:rsidP="004D3011">
            <w:pPr>
              <w:rPr>
                <w:lang w:val="nl-NL"/>
              </w:rPr>
            </w:pPr>
            <w:r>
              <w:rPr>
                <w:lang w:val="nl-NL"/>
              </w:rPr>
              <w:t>Puntstraat 54, Geel 2440</w:t>
            </w:r>
          </w:p>
          <w:p w14:paraId="529C82D8" w14:textId="77777777" w:rsidR="005538E0" w:rsidRDefault="005538E0" w:rsidP="004D3011">
            <w:pPr>
              <w:rPr>
                <w:lang w:val="nl-NL"/>
              </w:rPr>
            </w:pPr>
          </w:p>
          <w:p w14:paraId="1867CF1E" w14:textId="5568B252" w:rsidR="008E514C" w:rsidRDefault="008E514C" w:rsidP="004D3011">
            <w:pPr>
              <w:rPr>
                <w:lang w:val="nl-NL"/>
              </w:rPr>
            </w:pPr>
            <w:hyperlink r:id="rId11" w:history="1">
              <w:r w:rsidRPr="00803D3F">
                <w:rPr>
                  <w:rStyle w:val="Hyperlink"/>
                </w:rPr>
                <w:t>k</w:t>
              </w:r>
              <w:r w:rsidRPr="00803D3F">
                <w:rPr>
                  <w:rStyle w:val="Hyperlink"/>
                  <w:lang w:val="nl-NL"/>
                </w:rPr>
                <w:t>eersmaekers.milan123@gmail.com</w:t>
              </w:r>
            </w:hyperlink>
          </w:p>
          <w:p w14:paraId="3C109A70" w14:textId="77777777" w:rsidR="008E514C" w:rsidRDefault="008E514C" w:rsidP="004D3011">
            <w:pPr>
              <w:rPr>
                <w:lang w:val="nl-NL"/>
              </w:rPr>
            </w:pPr>
          </w:p>
          <w:p w14:paraId="61CA51D8" w14:textId="127A9DAA" w:rsidR="008E514C" w:rsidRDefault="008E514C" w:rsidP="004D3011">
            <w:pPr>
              <w:rPr>
                <w:lang w:val="nl-NL"/>
              </w:rPr>
            </w:pPr>
            <w:r>
              <w:rPr>
                <w:lang w:val="nl-NL"/>
              </w:rPr>
              <w:t>Rijbewijs B + A2</w:t>
            </w:r>
          </w:p>
          <w:p w14:paraId="45BEB666" w14:textId="77777777" w:rsidR="008E514C" w:rsidRDefault="008E514C" w:rsidP="004D3011">
            <w:pPr>
              <w:rPr>
                <w:lang w:val="nl-NL"/>
              </w:rPr>
            </w:pPr>
          </w:p>
          <w:p w14:paraId="1ABF1E51" w14:textId="77777777" w:rsidR="008E514C" w:rsidRDefault="008E514C" w:rsidP="004D3011">
            <w:pPr>
              <w:rPr>
                <w:lang w:val="nl-NL"/>
              </w:rPr>
            </w:pPr>
            <w:r>
              <w:rPr>
                <w:lang w:val="nl-NL"/>
              </w:rPr>
              <w:t>+32 495 27 76 21</w:t>
            </w:r>
          </w:p>
          <w:p w14:paraId="20C2DDD9" w14:textId="77777777" w:rsidR="008E514C" w:rsidRDefault="008E514C" w:rsidP="004D3011">
            <w:pPr>
              <w:rPr>
                <w:lang w:val="nl-NL"/>
              </w:rPr>
            </w:pPr>
          </w:p>
          <w:p w14:paraId="4DFD717E" w14:textId="30FACE23" w:rsidR="008E514C" w:rsidRPr="00645AB3" w:rsidRDefault="008E514C" w:rsidP="004D3011">
            <w:pPr>
              <w:rPr>
                <w:lang w:val="nl-NL"/>
              </w:rPr>
            </w:pPr>
          </w:p>
        </w:tc>
        <w:tc>
          <w:tcPr>
            <w:tcW w:w="720" w:type="dxa"/>
          </w:tcPr>
          <w:p w14:paraId="0EF7DDBF" w14:textId="77777777" w:rsidR="001B2ABD" w:rsidRPr="00645AB3" w:rsidRDefault="001B2ABD" w:rsidP="000C45FF">
            <w:pPr>
              <w:tabs>
                <w:tab w:val="left" w:pos="990"/>
              </w:tabs>
              <w:rPr>
                <w:lang w:val="nl-NL"/>
              </w:rPr>
            </w:pPr>
          </w:p>
        </w:tc>
        <w:tc>
          <w:tcPr>
            <w:tcW w:w="6470" w:type="dxa"/>
          </w:tcPr>
          <w:p w14:paraId="56029C3C" w14:textId="40A0326C" w:rsidR="001B2ABD" w:rsidRPr="005605B4" w:rsidRDefault="004D0DD2" w:rsidP="00036450">
            <w:pPr>
              <w:pStyle w:val="Heading2"/>
              <w:rPr>
                <w:lang w:val="nl-NL"/>
              </w:rPr>
            </w:pPr>
            <w:r>
              <w:rPr>
                <w:lang w:val="nl-NL"/>
              </w:rPr>
              <w:t>opleiding</w:t>
            </w:r>
          </w:p>
          <w:p w14:paraId="3D309E50" w14:textId="55458787" w:rsidR="00036450" w:rsidRPr="005605B4" w:rsidRDefault="008E514C" w:rsidP="00B359E4">
            <w:pPr>
              <w:pStyle w:val="Heading4"/>
              <w:rPr>
                <w:lang w:val="nl-NL"/>
              </w:rPr>
            </w:pPr>
            <w:r>
              <w:rPr>
                <w:lang w:val="nl-NL"/>
              </w:rPr>
              <w:t>Thomas More Geel</w:t>
            </w:r>
          </w:p>
          <w:p w14:paraId="2DF0919A" w14:textId="38668786" w:rsidR="00036450" w:rsidRPr="005538E0" w:rsidRDefault="008E514C" w:rsidP="005538E0">
            <w:pPr>
              <w:pStyle w:val="ListParagraph"/>
              <w:numPr>
                <w:ilvl w:val="0"/>
                <w:numId w:val="2"/>
              </w:numPr>
              <w:rPr>
                <w:lang w:val="nl-NL"/>
              </w:rPr>
            </w:pPr>
            <w:r>
              <w:rPr>
                <w:lang w:val="nl-NL"/>
              </w:rPr>
              <w:t>Toegepaste Informatica</w:t>
            </w:r>
          </w:p>
          <w:p w14:paraId="25D6BF67" w14:textId="2D1547F7" w:rsidR="00036450" w:rsidRPr="0093037B" w:rsidRDefault="005605B4" w:rsidP="00036450">
            <w:pPr>
              <w:pStyle w:val="Heading2"/>
              <w:rPr>
                <w:lang w:val="nl-NL"/>
              </w:rPr>
            </w:pPr>
            <w:r w:rsidRPr="0093037B">
              <w:rPr>
                <w:lang w:val="nl-NL"/>
              </w:rPr>
              <w:t>Werkervaring</w:t>
            </w:r>
          </w:p>
          <w:p w14:paraId="3A79A5F7" w14:textId="70731FCB" w:rsidR="00036450" w:rsidRPr="0093037B" w:rsidRDefault="005605B4" w:rsidP="00B359E4">
            <w:pPr>
              <w:pStyle w:val="Heading4"/>
              <w:rPr>
                <w:bCs/>
                <w:lang w:val="nl-NL"/>
              </w:rPr>
            </w:pPr>
            <w:r w:rsidRPr="0093037B">
              <w:rPr>
                <w:lang w:val="nl-NL"/>
              </w:rPr>
              <w:t>Action Westerlo</w:t>
            </w:r>
          </w:p>
          <w:p w14:paraId="25B3E624" w14:textId="2D6C9E6E" w:rsidR="004D3011" w:rsidRPr="005605B4" w:rsidRDefault="005538E0" w:rsidP="00036450">
            <w:pPr>
              <w:rPr>
                <w:lang w:val="nl-NL"/>
              </w:rPr>
            </w:pPr>
            <w:r>
              <w:rPr>
                <w:lang w:val="nl-NL"/>
              </w:rPr>
              <w:t>Rekkenvuller, kassamedewerker</w:t>
            </w:r>
          </w:p>
          <w:p w14:paraId="0190B5C5" w14:textId="088C6E27" w:rsidR="004D3011" w:rsidRPr="005605B4" w:rsidRDefault="008E514C" w:rsidP="00B359E4">
            <w:pPr>
              <w:pStyle w:val="Heading4"/>
              <w:rPr>
                <w:bCs/>
                <w:lang w:val="nl-NL"/>
              </w:rPr>
            </w:pPr>
            <w:r>
              <w:rPr>
                <w:lang w:val="nl-NL"/>
              </w:rPr>
              <w:t>Centrum voor Medisch Analyse</w:t>
            </w:r>
          </w:p>
          <w:p w14:paraId="4045E778" w14:textId="3480850B" w:rsidR="004D3011" w:rsidRPr="0093037B" w:rsidRDefault="008E514C" w:rsidP="00036450">
            <w:pPr>
              <w:rPr>
                <w:lang w:val="nl-NL"/>
              </w:rPr>
            </w:pPr>
            <w:r>
              <w:rPr>
                <w:lang w:val="nl-NL"/>
              </w:rPr>
              <w:t>Toerbode</w:t>
            </w:r>
          </w:p>
          <w:p w14:paraId="508A0BF7" w14:textId="55872F98" w:rsidR="004D0DD2" w:rsidRDefault="00DE2D17" w:rsidP="00DE2D17">
            <w:pPr>
              <w:pStyle w:val="Heading2"/>
            </w:pPr>
            <w:r>
              <w:t>Talenkennis</w:t>
            </w:r>
          </w:p>
          <w:p w14:paraId="3F908255" w14:textId="79E3274B" w:rsidR="004D0DD2" w:rsidRDefault="005538E0" w:rsidP="005538E0">
            <w:pPr>
              <w:pStyle w:val="ListParagraph"/>
              <w:numPr>
                <w:ilvl w:val="0"/>
                <w:numId w:val="2"/>
              </w:numPr>
              <w:rPr>
                <w:lang w:val="nl-NL"/>
              </w:rPr>
            </w:pPr>
            <w:r>
              <w:rPr>
                <w:lang w:val="nl-NL"/>
              </w:rPr>
              <w:t>Nederlands (moedertaal)</w:t>
            </w:r>
          </w:p>
          <w:p w14:paraId="1A677291" w14:textId="70CE2B59" w:rsidR="005538E0" w:rsidRDefault="005538E0" w:rsidP="005538E0">
            <w:pPr>
              <w:pStyle w:val="ListParagraph"/>
              <w:numPr>
                <w:ilvl w:val="0"/>
                <w:numId w:val="2"/>
              </w:numPr>
              <w:rPr>
                <w:lang w:val="nl-NL"/>
              </w:rPr>
            </w:pPr>
            <w:r>
              <w:rPr>
                <w:lang w:val="nl-NL"/>
              </w:rPr>
              <w:t>Engels begrijpen en spreken</w:t>
            </w:r>
          </w:p>
          <w:p w14:paraId="2E6BCE24" w14:textId="0676D7A8" w:rsidR="005538E0" w:rsidRDefault="005538E0" w:rsidP="005538E0">
            <w:pPr>
              <w:pStyle w:val="ListParagraph"/>
              <w:numPr>
                <w:ilvl w:val="0"/>
                <w:numId w:val="2"/>
              </w:numPr>
              <w:rPr>
                <w:lang w:val="nl-NL"/>
              </w:rPr>
            </w:pPr>
            <w:r>
              <w:rPr>
                <w:lang w:val="nl-NL"/>
              </w:rPr>
              <w:t>Duits en Frans begrijpen</w:t>
            </w:r>
          </w:p>
          <w:p w14:paraId="085889DB" w14:textId="038CADC8" w:rsidR="00645AB3" w:rsidRDefault="005538E0" w:rsidP="008E514C">
            <w:pPr>
              <w:pStyle w:val="ListParagraph"/>
              <w:numPr>
                <w:ilvl w:val="0"/>
                <w:numId w:val="2"/>
              </w:numPr>
              <w:rPr>
                <w:lang w:val="nl-NL"/>
              </w:rPr>
            </w:pPr>
            <w:r>
              <w:rPr>
                <w:lang w:val="nl-NL"/>
              </w:rPr>
              <w:t>Spaans basis</w:t>
            </w:r>
          </w:p>
          <w:p w14:paraId="65122661" w14:textId="3BD9BDE9" w:rsidR="008E514C" w:rsidRPr="008E514C" w:rsidRDefault="008E514C" w:rsidP="008E514C">
            <w:pPr>
              <w:pStyle w:val="Heading2"/>
              <w:rPr>
                <w:lang w:val="nl-BE"/>
              </w:rPr>
            </w:pPr>
            <w:r w:rsidRPr="008E514C">
              <w:rPr>
                <w:lang w:val="nl-BE"/>
              </w:rPr>
              <w:t>Motivatie</w:t>
            </w:r>
          </w:p>
          <w:p w14:paraId="46F3947E" w14:textId="0C2A79A1" w:rsidR="008E514C" w:rsidRPr="008E514C" w:rsidRDefault="008E514C" w:rsidP="008E514C">
            <w:pPr>
              <w:rPr>
                <w:lang w:val="nl-NL"/>
              </w:rPr>
            </w:pPr>
            <w:r>
              <w:rPr>
                <w:lang w:val="nl-NL"/>
              </w:rPr>
              <w:t xml:space="preserve">Ik ben momenteel nog 20 jaar (23 mei 2023 word ik 21 jaar) maar zou in de zomervakantie en de weekends bij jullie als jobstudent – taxichauffeur willen werken. Ik heb ondertussen al een 2-3 jaar rij ervaring met ongeveer 20.000 km en kan zowel schakel als automaat rijden. In de zomervakantie van 2022 had ik bij het CMA (Centrum voor Medisch Analyse) gewerkt als toerbode, dit hield in dat ik in regio Antwerpen bloedstalen bij de dokters moest ophalen en ik had dit drie weken gedaan. </w:t>
            </w:r>
            <w:r w:rsidR="00DE2D17">
              <w:rPr>
                <w:lang w:val="nl-NL"/>
              </w:rPr>
              <w:t>Ik vind van mezelf dat ik heel comfortbal met een auto overweg kan en doe niet liever dan rondrijden met de auto of motor in mijn vrije tijd.</w:t>
            </w:r>
          </w:p>
          <w:p w14:paraId="5C93DD3C" w14:textId="77777777" w:rsidR="00645AB3" w:rsidRDefault="00645AB3" w:rsidP="004D0DD2">
            <w:pPr>
              <w:ind w:left="360"/>
              <w:rPr>
                <w:lang w:val="nl-NL"/>
              </w:rPr>
            </w:pPr>
          </w:p>
          <w:p w14:paraId="70423C3A" w14:textId="77777777" w:rsidR="00645AB3" w:rsidRDefault="00645AB3" w:rsidP="004D0DD2">
            <w:pPr>
              <w:ind w:left="360"/>
              <w:rPr>
                <w:lang w:val="nl-NL"/>
              </w:rPr>
            </w:pPr>
          </w:p>
          <w:p w14:paraId="73F12D32" w14:textId="77777777" w:rsidR="00645AB3" w:rsidRDefault="00645AB3" w:rsidP="004D0DD2">
            <w:pPr>
              <w:ind w:left="360"/>
              <w:rPr>
                <w:lang w:val="nl-NL"/>
              </w:rPr>
            </w:pPr>
          </w:p>
          <w:p w14:paraId="270F54BA" w14:textId="77777777" w:rsidR="00645AB3" w:rsidRDefault="00645AB3" w:rsidP="004D0DD2">
            <w:pPr>
              <w:ind w:left="360"/>
              <w:rPr>
                <w:lang w:val="nl-NL"/>
              </w:rPr>
            </w:pPr>
          </w:p>
          <w:p w14:paraId="39ADDBD5" w14:textId="77777777" w:rsidR="00645AB3" w:rsidRDefault="00645AB3" w:rsidP="00645AB3">
            <w:pPr>
              <w:rPr>
                <w:lang w:val="nl-NL"/>
              </w:rPr>
            </w:pPr>
          </w:p>
          <w:p w14:paraId="25EF7ABD" w14:textId="77777777" w:rsidR="00645AB3" w:rsidRDefault="00645AB3" w:rsidP="004D0DD2">
            <w:pPr>
              <w:ind w:left="360"/>
              <w:rPr>
                <w:lang w:val="nl-NL"/>
              </w:rPr>
            </w:pPr>
          </w:p>
          <w:p w14:paraId="2CEA5D65" w14:textId="77777777" w:rsidR="00645AB3" w:rsidRDefault="00645AB3" w:rsidP="004D0DD2">
            <w:pPr>
              <w:ind w:left="360"/>
              <w:rPr>
                <w:lang w:val="nl-NL"/>
              </w:rPr>
            </w:pPr>
          </w:p>
          <w:p w14:paraId="51FB111A" w14:textId="77777777" w:rsidR="00645AB3" w:rsidRDefault="00645AB3" w:rsidP="00645AB3">
            <w:pPr>
              <w:rPr>
                <w:lang w:val="nl-NL"/>
              </w:rPr>
            </w:pPr>
          </w:p>
          <w:p w14:paraId="72EF246B" w14:textId="4F7EE3EE" w:rsidR="00645AB3" w:rsidRPr="004D0DD2" w:rsidRDefault="00645AB3" w:rsidP="00645AB3">
            <w:pPr>
              <w:rPr>
                <w:lang w:val="nl-NL"/>
              </w:rPr>
            </w:pPr>
          </w:p>
        </w:tc>
      </w:tr>
    </w:tbl>
    <w:p w14:paraId="52325AE2" w14:textId="77777777" w:rsidR="00DF487D" w:rsidRPr="004D0DD2" w:rsidRDefault="00DF487D" w:rsidP="008E514C">
      <w:pPr>
        <w:tabs>
          <w:tab w:val="left" w:pos="990"/>
        </w:tabs>
        <w:rPr>
          <w:lang w:val="nl-NL"/>
        </w:rPr>
      </w:pPr>
    </w:p>
    <w:sectPr w:rsidR="00DF487D" w:rsidRPr="004D0DD2" w:rsidSect="000C45FF">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FA6B1" w14:textId="77777777" w:rsidR="000776F7" w:rsidRDefault="000776F7" w:rsidP="000C45FF">
      <w:r>
        <w:separator/>
      </w:r>
    </w:p>
  </w:endnote>
  <w:endnote w:type="continuationSeparator" w:id="0">
    <w:p w14:paraId="3FA6D56A" w14:textId="77777777" w:rsidR="000776F7" w:rsidRDefault="000776F7"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AD872" w14:textId="77777777" w:rsidR="000776F7" w:rsidRDefault="000776F7" w:rsidP="000C45FF">
      <w:r>
        <w:separator/>
      </w:r>
    </w:p>
  </w:footnote>
  <w:footnote w:type="continuationSeparator" w:id="0">
    <w:p w14:paraId="6FF48F7E" w14:textId="77777777" w:rsidR="000776F7" w:rsidRDefault="000776F7"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3F5ED" w14:textId="77777777" w:rsidR="000C45FF" w:rsidRDefault="000C45FF">
    <w:pPr>
      <w:pStyle w:val="Header"/>
    </w:pPr>
    <w:r>
      <w:rPr>
        <w:noProof/>
      </w:rPr>
      <w:drawing>
        <wp:anchor distT="0" distB="0" distL="114300" distR="114300" simplePos="0" relativeHeight="251658240" behindDoc="1" locked="0" layoutInCell="1" allowOverlap="1" wp14:anchorId="74D58AD6" wp14:editId="3F3C24F6">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92026D"/>
    <w:multiLevelType w:val="hybridMultilevel"/>
    <w:tmpl w:val="1E285D26"/>
    <w:lvl w:ilvl="0" w:tplc="B5E0CB48">
      <w:numFmt w:val="bullet"/>
      <w:lvlText w:val=""/>
      <w:lvlJc w:val="left"/>
      <w:pPr>
        <w:ind w:left="720" w:hanging="360"/>
      </w:pPr>
      <w:rPr>
        <w:rFonts w:ascii="Wingdings" w:eastAsiaTheme="minorEastAsia"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C192CE7"/>
    <w:multiLevelType w:val="hybridMultilevel"/>
    <w:tmpl w:val="5B78676E"/>
    <w:lvl w:ilvl="0" w:tplc="E8D262B6">
      <w:numFmt w:val="bullet"/>
      <w:lvlText w:val="-"/>
      <w:lvlJc w:val="left"/>
      <w:pPr>
        <w:ind w:left="720" w:hanging="360"/>
      </w:pPr>
      <w:rPr>
        <w:rFonts w:ascii="Century Gothic" w:eastAsiaTheme="minorEastAsia" w:hAnsi="Century Gothic"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19724679">
    <w:abstractNumId w:val="1"/>
  </w:num>
  <w:num w:numId="2" w16cid:durableId="1206720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5B4"/>
    <w:rsid w:val="00036450"/>
    <w:rsid w:val="000776F7"/>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A6B7D"/>
    <w:rsid w:val="003B06CA"/>
    <w:rsid w:val="004071FC"/>
    <w:rsid w:val="00445947"/>
    <w:rsid w:val="004813B3"/>
    <w:rsid w:val="00496591"/>
    <w:rsid w:val="004C63E4"/>
    <w:rsid w:val="004D0DD2"/>
    <w:rsid w:val="004D3011"/>
    <w:rsid w:val="005262AC"/>
    <w:rsid w:val="005538E0"/>
    <w:rsid w:val="005605B4"/>
    <w:rsid w:val="005E39D5"/>
    <w:rsid w:val="00600670"/>
    <w:rsid w:val="0062123A"/>
    <w:rsid w:val="00645AB3"/>
    <w:rsid w:val="00646E75"/>
    <w:rsid w:val="006771D0"/>
    <w:rsid w:val="006F4752"/>
    <w:rsid w:val="00715FCB"/>
    <w:rsid w:val="00743101"/>
    <w:rsid w:val="007775E1"/>
    <w:rsid w:val="007867A0"/>
    <w:rsid w:val="007927F5"/>
    <w:rsid w:val="00802CA0"/>
    <w:rsid w:val="008E514C"/>
    <w:rsid w:val="009260CD"/>
    <w:rsid w:val="0093037B"/>
    <w:rsid w:val="00952C25"/>
    <w:rsid w:val="00A2118D"/>
    <w:rsid w:val="00A57332"/>
    <w:rsid w:val="00AD76E2"/>
    <w:rsid w:val="00B02271"/>
    <w:rsid w:val="00B20152"/>
    <w:rsid w:val="00B359E4"/>
    <w:rsid w:val="00B57D98"/>
    <w:rsid w:val="00B70850"/>
    <w:rsid w:val="00BF14C9"/>
    <w:rsid w:val="00C066B6"/>
    <w:rsid w:val="00C37BA1"/>
    <w:rsid w:val="00C4674C"/>
    <w:rsid w:val="00C506CF"/>
    <w:rsid w:val="00C72BED"/>
    <w:rsid w:val="00C9578B"/>
    <w:rsid w:val="00CB0055"/>
    <w:rsid w:val="00D2522B"/>
    <w:rsid w:val="00D422DE"/>
    <w:rsid w:val="00D5459D"/>
    <w:rsid w:val="00DA1F4D"/>
    <w:rsid w:val="00DD172A"/>
    <w:rsid w:val="00DE2D17"/>
    <w:rsid w:val="00DF487D"/>
    <w:rsid w:val="00E018EC"/>
    <w:rsid w:val="00E25A26"/>
    <w:rsid w:val="00E4381A"/>
    <w:rsid w:val="00E55D74"/>
    <w:rsid w:val="00E807AF"/>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01259F"/>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4D0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keersmaekers.milan123@gmail.com" TargetMode="Externa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ers\AppData\Local\Microsoft\Office\16.0\DTS\en-US%7b4BD32763-7DAD-4183-A258-3C06923FB7C4%7d\%7b3053DFD0-B6D2-4326-AC48-43DB76D2AEDC%7dtf00546271_win32.dotx" TargetMode="Externa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{3053DFD0-B6D2-4326-AC48-43DB76D2AEDC}tf00546271_win32.dotx</Template>
  <TotalTime>0</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2023-02-19T19:09:00Z</dcterms:created>
  <dcterms:modified xsi:type="dcterms:W3CDTF">2023-02-19T19:09:00Z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SIP_Label_c337be75-dfbb-4261-9834-ac247c7dde13_Enabled">
    <vt:lpwstr>true</vt:lpwstr>
  </property>
  <property fmtid="{D5CDD505-2E9C-101B-9397-08002B2CF9AE}" pid="4" name="MSIP_Label_c337be75-dfbb-4261-9834-ac247c7dde13_SetDate">
    <vt:lpwstr>2023-02-19T19:07:26Z</vt:lpwstr>
  </property>
  <property fmtid="{D5CDD505-2E9C-101B-9397-08002B2CF9AE}" pid="5" name="MSIP_Label_c337be75-dfbb-4261-9834-ac247c7dde13_Method">
    <vt:lpwstr>Standard</vt:lpwstr>
  </property>
  <property fmtid="{D5CDD505-2E9C-101B-9397-08002B2CF9AE}" pid="6" name="MSIP_Label_c337be75-dfbb-4261-9834-ac247c7dde13_Name">
    <vt:lpwstr>Algemeen</vt:lpwstr>
  </property>
  <property fmtid="{D5CDD505-2E9C-101B-9397-08002B2CF9AE}" pid="7" name="MSIP_Label_c337be75-dfbb-4261-9834-ac247c7dde13_SiteId">
    <vt:lpwstr>77d33cc5-c9b4-4766-95c7-ed5b515e1cce</vt:lpwstr>
  </property>
  <property fmtid="{D5CDD505-2E9C-101B-9397-08002B2CF9AE}" pid="8" name="MSIP_Label_c337be75-dfbb-4261-9834-ac247c7dde13_ActionId">
    <vt:lpwstr>8f49d1a1-f69b-4c50-bd25-ab4e34a425ee</vt:lpwstr>
  </property>
  <property fmtid="{D5CDD505-2E9C-101B-9397-08002B2CF9AE}" pid="9" name="MSIP_Label_c337be75-dfbb-4261-9834-ac247c7dde13_ContentBits">
    <vt:lpwstr>0</vt:lpwstr>
  </property>
</Properties>
</file>